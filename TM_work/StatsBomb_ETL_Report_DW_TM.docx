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47A8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2D5D542C" wp14:editId="7072EA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86145DD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3DE52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8D0581" wp14:editId="5418CFBF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72256F" w14:textId="2C69A17B" w:rsidR="00D077E9" w:rsidRPr="00D86945" w:rsidRDefault="00FB50F2" w:rsidP="00FB50F2">
                                  <w:pPr>
                                    <w:pStyle w:val="Title"/>
                                  </w:pPr>
                                  <w:r>
                                    <w:t>ETL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8D05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4B72256F" w14:textId="2C69A17B" w:rsidR="00D077E9" w:rsidRPr="00D86945" w:rsidRDefault="00FB50F2" w:rsidP="00FB50F2">
                            <w:pPr>
                              <w:pStyle w:val="Title"/>
                            </w:pPr>
                            <w:r>
                              <w:t>ETL Project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E8BE87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E6C0D4" wp14:editId="6D807B2D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04669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E159496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6C21112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9A4A4A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14DCF02114E40D1BE8C0094D0E99BF4"/>
              </w:placeholder>
              <w15:appearance w15:val="hidden"/>
            </w:sdtPr>
            <w:sdtEndPr/>
            <w:sdtContent>
              <w:p w14:paraId="7CF22F68" w14:textId="122CE260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0515D4">
                  <w:rPr>
                    <w:rStyle w:val="SubtitleChar"/>
                    <w:b w:val="0"/>
                    <w:noProof/>
                  </w:rPr>
                  <w:t>November 16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2119EB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5025858" wp14:editId="760410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75686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902CF1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BCF5B8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CF73066" w14:textId="4BA30BB6" w:rsidR="00D077E9" w:rsidRDefault="00696ED0" w:rsidP="00D077E9">
            <w:sdt>
              <w:sdtPr>
                <w:id w:val="-1740469667"/>
                <w:placeholder>
                  <w:docPart w:val="329A40B7EA90467397AC9128301B9A1D"/>
                </w:placeholder>
                <w15:appearance w15:val="hidden"/>
              </w:sdtPr>
              <w:sdtEndPr/>
              <w:sdtContent>
                <w:r w:rsidR="00FB50F2">
                  <w:t>Doug Watola</w:t>
                </w:r>
              </w:sdtContent>
            </w:sdt>
          </w:p>
          <w:p w14:paraId="02087154" w14:textId="4573ACF8" w:rsidR="00D077E9" w:rsidRDefault="00FB50F2" w:rsidP="00D077E9">
            <w:r>
              <w:t>Tushar Makhija</w:t>
            </w:r>
          </w:p>
          <w:p w14:paraId="18F066CE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D87F1A4" w14:textId="2AF17343" w:rsidR="00D077E9" w:rsidRDefault="00D077E9" w:rsidP="004445FA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FEAE25" wp14:editId="749C6683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0C38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5006F3" wp14:editId="63277DE1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42CA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  <w:bookmarkStart w:id="0" w:name="_Hlk24788374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31205DC6" w14:textId="77777777" w:rsidTr="00DF027C">
        <w:trPr>
          <w:trHeight w:val="3546"/>
        </w:trPr>
        <w:tc>
          <w:tcPr>
            <w:tcW w:w="9999" w:type="dxa"/>
          </w:tcPr>
          <w:bookmarkStart w:id="1" w:name="_Hlk24788321" w:displacedByCustomXml="next"/>
          <w:sdt>
            <w:sdtPr>
              <w:id w:val="1660650702"/>
              <w:placeholder>
                <w:docPart w:val="E57BB41E54A44F5ABB5BBE7616C21F3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8"/>
                <w:szCs w:val="22"/>
              </w:rPr>
            </w:sdtEndPr>
            <w:sdtContent>
              <w:p w14:paraId="20568B81" w14:textId="77777777" w:rsidR="004445FA" w:rsidRDefault="004445FA" w:rsidP="004445FA">
                <w:pPr>
                  <w:pStyle w:val="Heading1"/>
                </w:pPr>
                <w:r>
                  <w:t>Introduction</w:t>
                </w:r>
              </w:p>
              <w:p w14:paraId="24569EA4" w14:textId="3332A8C2" w:rsidR="004445FA" w:rsidRDefault="004445FA" w:rsidP="004445FA">
                <w:pPr>
                  <w:pStyle w:val="Heading2"/>
                </w:pPr>
                <w:r>
                  <w:t>What is StatsBomb and why we chose their data for our ETL Project?</w:t>
                </w:r>
              </w:p>
              <w:p w14:paraId="2A10CD46" w14:textId="77777777" w:rsidR="004445FA" w:rsidRDefault="004445FA" w:rsidP="004445FA">
                <w:pPr>
                  <w:pStyle w:val="Content"/>
                  <w:numPr>
                    <w:ilvl w:val="0"/>
                    <w:numId w:val="1"/>
                  </w:numPr>
                </w:pPr>
                <w:hyperlink r:id="rId11" w:history="1">
                  <w:r w:rsidRPr="000515D4">
                    <w:rPr>
                      <w:rStyle w:val="Hyperlink"/>
                    </w:rPr>
                    <w:t>StatsBomb</w:t>
                  </w:r>
                </w:hyperlink>
                <w:r>
                  <w:t xml:space="preserve"> is a soccer data collection company, that also provides consultations to major soccer clubs around the world. </w:t>
                </w:r>
              </w:p>
              <w:p w14:paraId="619FCC25" w14:textId="77777777" w:rsidR="004445FA" w:rsidRDefault="004445FA" w:rsidP="004445FA">
                <w:pPr>
                  <w:pStyle w:val="Content"/>
                  <w:numPr>
                    <w:ilvl w:val="0"/>
                    <w:numId w:val="1"/>
                  </w:numPr>
                </w:pPr>
                <w:r>
                  <w:t>Among other things, soccer clubs find this company helpful in scouting players and manager.</w:t>
                </w:r>
              </w:p>
              <w:p w14:paraId="4A679FDA" w14:textId="77777777" w:rsidR="004445FA" w:rsidRDefault="004445FA" w:rsidP="004445FA">
                <w:pPr>
                  <w:pStyle w:val="Content"/>
                  <w:numPr>
                    <w:ilvl w:val="0"/>
                    <w:numId w:val="1"/>
                  </w:numPr>
                </w:pPr>
                <w:r>
                  <w:t>StatsBomb data is extensive, but not free, and also usually available only to businesses</w:t>
                </w:r>
              </w:p>
              <w:p w14:paraId="046C4411" w14:textId="77777777" w:rsidR="004445FA" w:rsidRDefault="004445FA" w:rsidP="004445FA">
                <w:pPr>
                  <w:pStyle w:val="Content"/>
                  <w:numPr>
                    <w:ilvl w:val="0"/>
                    <w:numId w:val="1"/>
                  </w:numPr>
                </w:pPr>
                <w:r>
                  <w:t xml:space="preserve">Fortunately for us, they put out some free data on </w:t>
                </w:r>
                <w:hyperlink r:id="rId12" w:history="1">
                  <w:r w:rsidRPr="000515D4">
                    <w:rPr>
                      <w:rStyle w:val="Hyperlink"/>
                    </w:rPr>
                    <w:t>their GitHub</w:t>
                  </w:r>
                </w:hyperlink>
                <w:r>
                  <w:t xml:space="preserve"> :</w:t>
                </w:r>
              </w:p>
              <w:p w14:paraId="487BF9CC" w14:textId="77777777" w:rsidR="004445FA" w:rsidRDefault="004445FA" w:rsidP="004445FA">
                <w:pPr>
                  <w:pStyle w:val="Content"/>
                  <w:numPr>
                    <w:ilvl w:val="1"/>
                    <w:numId w:val="1"/>
                  </w:numPr>
                </w:pPr>
                <w:r>
                  <w:t>This gives a glimpse to their data and,</w:t>
                </w:r>
              </w:p>
              <w:p w14:paraId="572AD4BC" w14:textId="77777777" w:rsidR="004445FA" w:rsidRDefault="004445FA" w:rsidP="004445FA">
                <w:pPr>
                  <w:pStyle w:val="Content"/>
                  <w:numPr>
                    <w:ilvl w:val="1"/>
                    <w:numId w:val="1"/>
                  </w:numPr>
                </w:pPr>
                <w:r>
                  <w:t>Enthusiastic people like us can practice on it</w:t>
                </w:r>
              </w:p>
              <w:p w14:paraId="21301108" w14:textId="77777777" w:rsidR="004445FA" w:rsidRDefault="004445FA" w:rsidP="004445FA">
                <w:pPr>
                  <w:pStyle w:val="Content"/>
                  <w:numPr>
                    <w:ilvl w:val="0"/>
                    <w:numId w:val="1"/>
                  </w:numPr>
                </w:pPr>
                <w:r>
                  <w:t>Our vision with this ETL project is to create a meaningful dataset from a player scouting point of view. Therefore the end goal is to create data on each player and measure things like – pass rate (successful passes / attempted passes), conversion rate (goals scored / shots taken) etc.</w:t>
                </w:r>
              </w:p>
              <w:p w14:paraId="4C0A267D" w14:textId="77777777" w:rsidR="004445FA" w:rsidRDefault="004445FA" w:rsidP="004445FA">
                <w:pPr>
                  <w:pStyle w:val="Content"/>
                  <w:numPr>
                    <w:ilvl w:val="0"/>
                    <w:numId w:val="1"/>
                  </w:numPr>
                </w:pPr>
                <w:r>
                  <w:t>In interest of time, we only were able to demonstrate pass rate, but the process can be replicated for similar or more complex player stats</w:t>
                </w:r>
              </w:p>
              <w:p w14:paraId="3C73674C" w14:textId="77777777" w:rsidR="004445FA" w:rsidRDefault="004445FA" w:rsidP="004445FA">
                <w:pPr>
                  <w:pStyle w:val="Content"/>
                </w:pPr>
              </w:p>
            </w:sdtContent>
          </w:sdt>
          <w:bookmarkEnd w:id="1" w:displacedByCustomXml="prev"/>
          <w:p w14:paraId="18A5F122" w14:textId="3717BA66" w:rsidR="00DF027C" w:rsidRPr="000515D4" w:rsidRDefault="00DF027C" w:rsidP="00CE5A0E">
            <w:pPr>
              <w:pStyle w:val="Content"/>
            </w:pPr>
          </w:p>
        </w:tc>
      </w:tr>
      <w:bookmarkEnd w:id="0"/>
      <w:tr w:rsidR="00DF027C" w14:paraId="30B4B576" w14:textId="77777777" w:rsidTr="00DF027C">
        <w:trPr>
          <w:trHeight w:val="5931"/>
        </w:trPr>
        <w:tc>
          <w:tcPr>
            <w:tcW w:w="9999" w:type="dxa"/>
          </w:tcPr>
          <w:p w14:paraId="19884E72" w14:textId="73D8F3F9" w:rsidR="00CE5A0E" w:rsidRDefault="00CE5A0E" w:rsidP="00CE5A0E">
            <w:pPr>
              <w:pStyle w:val="Heading1"/>
            </w:pPr>
            <w:r>
              <w:lastRenderedPageBreak/>
              <w:t>Step 1: Extract</w:t>
            </w:r>
          </w:p>
          <w:p w14:paraId="6572598E" w14:textId="48199AC7" w:rsidR="00CE5A0E" w:rsidRDefault="00CE5A0E" w:rsidP="00CE5A0E">
            <w:pPr>
              <w:pStyle w:val="Content"/>
              <w:numPr>
                <w:ilvl w:val="0"/>
                <w:numId w:val="1"/>
              </w:numPr>
            </w:pPr>
            <w:r>
              <w:t xml:space="preserve">Created a clone of this repo: </w:t>
            </w:r>
            <w:hyperlink r:id="rId13" w:history="1">
              <w:r>
                <w:rPr>
                  <w:rStyle w:val="Hyperlink"/>
                </w:rPr>
                <w:t>https://github.com/statsbomb/open-data</w:t>
              </w:r>
            </w:hyperlink>
          </w:p>
          <w:p w14:paraId="0CB76C90" w14:textId="64B76135" w:rsidR="00CE5A0E" w:rsidRDefault="00CE5A0E" w:rsidP="00CE5A0E">
            <w:pPr>
              <w:pStyle w:val="Content"/>
              <w:numPr>
                <w:ilvl w:val="0"/>
                <w:numId w:val="1"/>
              </w:numPr>
            </w:pPr>
            <w:r>
              <w:t>The data is in 3 subfolders named:</w:t>
            </w:r>
          </w:p>
          <w:p w14:paraId="3DD5AECC" w14:textId="40562673" w:rsidR="00CE5A0E" w:rsidRDefault="00CE5A0E" w:rsidP="00CE5A0E">
            <w:pPr>
              <w:pStyle w:val="Content"/>
              <w:numPr>
                <w:ilvl w:val="1"/>
                <w:numId w:val="1"/>
              </w:numPr>
            </w:pPr>
            <w:r>
              <w:t>Events</w:t>
            </w:r>
          </w:p>
          <w:p w14:paraId="6642DCE3" w14:textId="3BA93664" w:rsidR="00CE5A0E" w:rsidRDefault="00CE5A0E" w:rsidP="00CE5A0E">
            <w:pPr>
              <w:pStyle w:val="Content"/>
              <w:numPr>
                <w:ilvl w:val="1"/>
                <w:numId w:val="1"/>
              </w:numPr>
            </w:pPr>
            <w:r>
              <w:t>Lineups</w:t>
            </w:r>
          </w:p>
          <w:p w14:paraId="2BEAADA0" w14:textId="7DC1516C" w:rsidR="00CE5A0E" w:rsidRDefault="00CE5A0E" w:rsidP="00CE5A0E">
            <w:pPr>
              <w:pStyle w:val="Content"/>
              <w:numPr>
                <w:ilvl w:val="1"/>
                <w:numId w:val="1"/>
              </w:numPr>
            </w:pPr>
            <w:r>
              <w:t>Matches</w:t>
            </w:r>
          </w:p>
          <w:p w14:paraId="7C5D9457" w14:textId="716A7C09" w:rsidR="00CE5A0E" w:rsidRDefault="00CE5A0E" w:rsidP="00CE5A0E">
            <w:pPr>
              <w:pStyle w:val="Content"/>
              <w:numPr>
                <w:ilvl w:val="0"/>
                <w:numId w:val="1"/>
              </w:numPr>
            </w:pPr>
            <w:r>
              <w:t xml:space="preserve">Lineups has 637 .JSON files. Each file represents </w:t>
            </w:r>
            <w:r w:rsidR="00A3421A">
              <w:t>one soccer game. These files have the list of players that made</w:t>
            </w:r>
            <w:r>
              <w:t xml:space="preserve"> an appearance for each team</w:t>
            </w:r>
            <w:r w:rsidR="00A3421A">
              <w:t xml:space="preserve"> in the game</w:t>
            </w:r>
          </w:p>
          <w:p w14:paraId="09EB0E41" w14:textId="6A64CEBA" w:rsidR="00CE5A0E" w:rsidRDefault="00CE5A0E" w:rsidP="00CE5A0E">
            <w:pPr>
              <w:pStyle w:val="Content"/>
              <w:numPr>
                <w:ilvl w:val="0"/>
                <w:numId w:val="1"/>
              </w:numPr>
            </w:pPr>
            <w:r>
              <w:t>Events has 637</w:t>
            </w:r>
            <w:r w:rsidR="00A3421A">
              <w:t xml:space="preserve"> </w:t>
            </w:r>
            <w:r>
              <w:t>.JSON files also</w:t>
            </w:r>
            <w:r w:rsidR="00A3421A">
              <w:t>, which has a 1-1 relationship with lineups files. These files are the core of the data and have details about everything that happened in the game. Each pass made, shot taken, goal etc.</w:t>
            </w:r>
          </w:p>
          <w:p w14:paraId="385B9DCC" w14:textId="060D6A50" w:rsidR="00A3421A" w:rsidRDefault="00A3421A" w:rsidP="00CE5A0E">
            <w:pPr>
              <w:pStyle w:val="Content"/>
              <w:numPr>
                <w:ilvl w:val="0"/>
                <w:numId w:val="1"/>
              </w:numPr>
            </w:pPr>
            <w:r>
              <w:t xml:space="preserve">Formal documentation is on their GitHub: </w:t>
            </w:r>
            <w:hyperlink r:id="rId14" w:history="1">
              <w:r>
                <w:rPr>
                  <w:rStyle w:val="Hyperlink"/>
                </w:rPr>
                <w:t>https://github.com/statsbomb/open-data/tree/master/doc</w:t>
              </w:r>
            </w:hyperlink>
          </w:p>
          <w:p w14:paraId="4BB4305D" w14:textId="032937C0" w:rsidR="00A3421A" w:rsidRDefault="00A3421A" w:rsidP="00CE5A0E">
            <w:pPr>
              <w:pStyle w:val="Content"/>
              <w:numPr>
                <w:ilvl w:val="0"/>
                <w:numId w:val="1"/>
              </w:numPr>
            </w:pPr>
            <w:r>
              <w:t>We did not touch “Matches” subfolder yet in interest of time</w:t>
            </w:r>
          </w:p>
          <w:p w14:paraId="5F4C75A6" w14:textId="014E2CAC" w:rsidR="00A3421A" w:rsidRDefault="00A3421A" w:rsidP="00CE5A0E">
            <w:pPr>
              <w:pStyle w:val="Content"/>
              <w:numPr>
                <w:ilvl w:val="0"/>
                <w:numId w:val="1"/>
              </w:numPr>
            </w:pPr>
            <w:r>
              <w:t xml:space="preserve">The repo we saved all our work on is this: </w:t>
            </w:r>
            <w:hyperlink r:id="rId15" w:history="1">
              <w:r>
                <w:rPr>
                  <w:rStyle w:val="Hyperlink"/>
                </w:rPr>
                <w:t>https://github.com/tushmakster/stats_bomb_etl</w:t>
              </w:r>
            </w:hyperlink>
          </w:p>
          <w:p w14:paraId="2F14767C" w14:textId="5928425C" w:rsidR="00A3421A" w:rsidRDefault="00A94C46" w:rsidP="00CE5A0E">
            <w:pPr>
              <w:pStyle w:val="Content"/>
              <w:numPr>
                <w:ilvl w:val="0"/>
                <w:numId w:val="1"/>
              </w:numPr>
            </w:pPr>
            <w:r>
              <w:t>Out of the 637 .JSON files we only used 30 to not increase processing time. They are saved on our GitHub repo.</w:t>
            </w:r>
          </w:p>
          <w:p w14:paraId="61628CF5" w14:textId="61FC341C" w:rsidR="00A94C46" w:rsidRDefault="00A94C46" w:rsidP="00A94C46">
            <w:pPr>
              <w:pStyle w:val="Heading1"/>
            </w:pPr>
            <w:r>
              <w:t xml:space="preserve">Step </w:t>
            </w:r>
            <w:r>
              <w:t>2</w:t>
            </w:r>
            <w:r>
              <w:t xml:space="preserve">: </w:t>
            </w:r>
            <w:r>
              <w:t>Transformation</w:t>
            </w:r>
          </w:p>
          <w:p w14:paraId="0355EBA1" w14:textId="2A2CDAF3" w:rsidR="00A94C46" w:rsidRDefault="00A94C46" w:rsidP="00A94C46">
            <w:pPr>
              <w:pStyle w:val="Content"/>
              <w:numPr>
                <w:ilvl w:val="0"/>
                <w:numId w:val="1"/>
              </w:numPr>
            </w:pPr>
            <w:r>
              <w:t>All the work done is in a notebook here: [insert link]</w:t>
            </w:r>
          </w:p>
          <w:p w14:paraId="15D861F7" w14:textId="077B5E0C" w:rsidR="00A94C46" w:rsidRDefault="00A94C46" w:rsidP="00A94C46">
            <w:pPr>
              <w:pStyle w:val="Content"/>
              <w:numPr>
                <w:ilvl w:val="0"/>
                <w:numId w:val="1"/>
              </w:numPr>
            </w:pPr>
            <w:r>
              <w:t>Libraries we used were pandas, os, json, and sqlalchemy</w:t>
            </w:r>
          </w:p>
          <w:p w14:paraId="3C9676FB" w14:textId="2DFBA670" w:rsidR="00A94C46" w:rsidRDefault="00A94C46" w:rsidP="00A94C46">
            <w:pPr>
              <w:pStyle w:val="Content"/>
              <w:numPr>
                <w:ilvl w:val="0"/>
                <w:numId w:val="1"/>
              </w:numPr>
            </w:pPr>
            <w:r>
              <w:t>From lineups, we created a unique list of players who had any appearances</w:t>
            </w:r>
          </w:p>
          <w:p w14:paraId="20FA4699" w14:textId="0C885F7F" w:rsidR="00A94C46" w:rsidRDefault="00A94C46" w:rsidP="00A94C46">
            <w:pPr>
              <w:pStyle w:val="Content"/>
              <w:numPr>
                <w:ilvl w:val="0"/>
                <w:numId w:val="1"/>
              </w:numPr>
            </w:pPr>
            <w:r>
              <w:t>From events, we got passing and shooting data, for each player, for each game</w:t>
            </w:r>
          </w:p>
          <w:p w14:paraId="66C43F0F" w14:textId="58949924" w:rsidR="00A94C46" w:rsidRDefault="00A94C46" w:rsidP="00A94C46">
            <w:pPr>
              <w:pStyle w:val="Content"/>
              <w:numPr>
                <w:ilvl w:val="0"/>
                <w:numId w:val="1"/>
              </w:numPr>
            </w:pPr>
            <w:r>
              <w:t>We want the transformation to be more in depth and more robust but in interest of time we were not able to</w:t>
            </w:r>
          </w:p>
          <w:p w14:paraId="7886AB32" w14:textId="6B26D406" w:rsidR="00A94C46" w:rsidRDefault="00A94C46" w:rsidP="00A94C46">
            <w:pPr>
              <w:pStyle w:val="Content"/>
              <w:ind w:left="720"/>
            </w:pPr>
          </w:p>
          <w:p w14:paraId="3C87F9E0" w14:textId="77777777" w:rsidR="00A94C46" w:rsidRDefault="00A94C46" w:rsidP="00A94C46">
            <w:pPr>
              <w:pStyle w:val="Heading1"/>
            </w:pPr>
          </w:p>
          <w:p w14:paraId="30064386" w14:textId="271F341C" w:rsidR="00A94C46" w:rsidRDefault="00A94C46" w:rsidP="00A94C46">
            <w:pPr>
              <w:pStyle w:val="Heading1"/>
            </w:pPr>
            <w:r>
              <w:lastRenderedPageBreak/>
              <w:t xml:space="preserve">Step </w:t>
            </w:r>
            <w:r>
              <w:t>3</w:t>
            </w:r>
            <w:r>
              <w:t xml:space="preserve">: </w:t>
            </w:r>
            <w:r>
              <w:t>Loading</w:t>
            </w:r>
          </w:p>
          <w:p w14:paraId="7B592705" w14:textId="0B3A35C0" w:rsidR="00A94C46" w:rsidRDefault="00A94C46" w:rsidP="00A94C46">
            <w:pPr>
              <w:pStyle w:val="Content"/>
              <w:numPr>
                <w:ilvl w:val="0"/>
                <w:numId w:val="1"/>
              </w:numPr>
            </w:pPr>
            <w:r>
              <w:t>The last chunk of the notebook referred above, we export the data into a postgres SQL table</w:t>
            </w:r>
          </w:p>
          <w:p w14:paraId="532CC949" w14:textId="7003BAD5" w:rsidR="00802A34" w:rsidRDefault="00802A34" w:rsidP="00A94C46">
            <w:pPr>
              <w:pStyle w:val="Content"/>
              <w:numPr>
                <w:ilvl w:val="0"/>
                <w:numId w:val="1"/>
              </w:numPr>
            </w:pPr>
            <w:r>
              <w:t>Our SQL code is saved here: [insert link]</w:t>
            </w:r>
            <w:r w:rsidR="00F15FC7">
              <w:t>. Note that I redacted my username/password so be careful if you are trying to recreate everything.</w:t>
            </w:r>
          </w:p>
          <w:p w14:paraId="083F10AA" w14:textId="18EA92C8" w:rsidR="00A94C46" w:rsidRDefault="00A94C46" w:rsidP="00A94C46">
            <w:pPr>
              <w:pStyle w:val="Content"/>
              <w:numPr>
                <w:ilvl w:val="0"/>
                <w:numId w:val="1"/>
              </w:numPr>
            </w:pPr>
            <w:r>
              <w:t>The vision from there is to have a master table, and multiple SQL views for various kinds of</w:t>
            </w:r>
            <w:r w:rsidR="00802A34">
              <w:t xml:space="preserve"> summaries. </w:t>
            </w:r>
          </w:p>
          <w:p w14:paraId="7A0DD36D" w14:textId="70C80191" w:rsidR="00802A34" w:rsidRDefault="00802A34" w:rsidP="00A94C46">
            <w:pPr>
              <w:pStyle w:val="Content"/>
              <w:numPr>
                <w:ilvl w:val="0"/>
                <w:numId w:val="1"/>
              </w:numPr>
            </w:pPr>
            <w:r>
              <w:t>One schema we had in mind was to have 2 SQL views – one for player</w:t>
            </w:r>
            <w:r w:rsidR="00702372">
              <w:t>-</w:t>
            </w:r>
            <w:bookmarkStart w:id="2" w:name="_GoBack"/>
            <w:bookmarkEnd w:id="2"/>
            <w:r>
              <w:t>based stats, the other for team stats</w:t>
            </w:r>
          </w:p>
          <w:p w14:paraId="012D59A7" w14:textId="72EAD615" w:rsidR="00802A34" w:rsidRDefault="00802A34" w:rsidP="00802A34">
            <w:pPr>
              <w:pStyle w:val="Content"/>
              <w:numPr>
                <w:ilvl w:val="0"/>
                <w:numId w:val="1"/>
              </w:numPr>
            </w:pPr>
            <w:r>
              <w:t>Below is a screenshot of one of our final view</w:t>
            </w:r>
            <w:r>
              <w:br/>
            </w:r>
            <w:r w:rsidRPr="00802A34">
              <w:drawing>
                <wp:inline distT="0" distB="0" distL="0" distR="0" wp14:anchorId="3623E734" wp14:editId="1771FE6C">
                  <wp:extent cx="3329012" cy="3338537"/>
                  <wp:effectExtent l="19050" t="19050" r="24130" b="146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012" cy="33385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C9585" w14:textId="77777777" w:rsidR="00802A34" w:rsidRDefault="00802A34" w:rsidP="00802A34">
            <w:pPr>
              <w:pStyle w:val="Content"/>
              <w:ind w:left="720"/>
            </w:pPr>
          </w:p>
          <w:p w14:paraId="4B484CB7" w14:textId="77777777" w:rsidR="00CE5A0E" w:rsidRDefault="00CE5A0E" w:rsidP="00A94C46">
            <w:pPr>
              <w:pStyle w:val="Content"/>
            </w:pPr>
          </w:p>
          <w:p w14:paraId="73FFA047" w14:textId="77777777" w:rsidR="00DF027C" w:rsidRDefault="00DF027C" w:rsidP="00CE5A0E">
            <w:pPr>
              <w:pStyle w:val="Heading1"/>
              <w:rPr>
                <w:i/>
                <w:sz w:val="36"/>
              </w:rPr>
            </w:pPr>
          </w:p>
        </w:tc>
      </w:tr>
    </w:tbl>
    <w:p w14:paraId="1FA2387A" w14:textId="77777777" w:rsidR="0087605E" w:rsidRPr="00D70D02" w:rsidRDefault="0087605E" w:rsidP="00DF027C"/>
    <w:sectPr w:rsidR="0087605E" w:rsidRPr="00D70D02" w:rsidSect="00DF027C">
      <w:headerReference w:type="default" r:id="rId17"/>
      <w:footerReference w:type="default" r:id="rId1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494FE" w14:textId="77777777" w:rsidR="00696ED0" w:rsidRDefault="00696ED0">
      <w:r>
        <w:separator/>
      </w:r>
    </w:p>
    <w:p w14:paraId="20E4A4F9" w14:textId="77777777" w:rsidR="00696ED0" w:rsidRDefault="00696ED0"/>
  </w:endnote>
  <w:endnote w:type="continuationSeparator" w:id="0">
    <w:p w14:paraId="690133FB" w14:textId="77777777" w:rsidR="00696ED0" w:rsidRDefault="00696ED0">
      <w:r>
        <w:continuationSeparator/>
      </w:r>
    </w:p>
    <w:p w14:paraId="6E341180" w14:textId="77777777" w:rsidR="00696ED0" w:rsidRDefault="00696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3517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E8C11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37AA0" w14:textId="77777777" w:rsidR="00696ED0" w:rsidRDefault="00696ED0">
      <w:r>
        <w:separator/>
      </w:r>
    </w:p>
    <w:p w14:paraId="37D440F0" w14:textId="77777777" w:rsidR="00696ED0" w:rsidRDefault="00696ED0"/>
  </w:footnote>
  <w:footnote w:type="continuationSeparator" w:id="0">
    <w:p w14:paraId="04BB9F73" w14:textId="77777777" w:rsidR="00696ED0" w:rsidRDefault="00696ED0">
      <w:r>
        <w:continuationSeparator/>
      </w:r>
    </w:p>
    <w:p w14:paraId="2CE0BA6C" w14:textId="77777777" w:rsidR="00696ED0" w:rsidRDefault="00696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579EA99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8F260D7" w14:textId="77777777" w:rsidR="00D077E9" w:rsidRDefault="00D077E9">
          <w:pPr>
            <w:pStyle w:val="Header"/>
          </w:pPr>
        </w:p>
      </w:tc>
    </w:tr>
  </w:tbl>
  <w:p w14:paraId="6129EF42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03450"/>
    <w:multiLevelType w:val="hybridMultilevel"/>
    <w:tmpl w:val="58F0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F2"/>
    <w:rsid w:val="0002482E"/>
    <w:rsid w:val="00050324"/>
    <w:rsid w:val="000515D4"/>
    <w:rsid w:val="000A0150"/>
    <w:rsid w:val="000E63C9"/>
    <w:rsid w:val="00130E9D"/>
    <w:rsid w:val="00150A6D"/>
    <w:rsid w:val="00185B35"/>
    <w:rsid w:val="001D54F4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445FA"/>
    <w:rsid w:val="004B21A5"/>
    <w:rsid w:val="005037F0"/>
    <w:rsid w:val="00516A86"/>
    <w:rsid w:val="005275F6"/>
    <w:rsid w:val="00572102"/>
    <w:rsid w:val="005F1BB0"/>
    <w:rsid w:val="00656C4D"/>
    <w:rsid w:val="00696ED0"/>
    <w:rsid w:val="006E5716"/>
    <w:rsid w:val="00702372"/>
    <w:rsid w:val="007302B3"/>
    <w:rsid w:val="00730733"/>
    <w:rsid w:val="00730E3A"/>
    <w:rsid w:val="00736AAF"/>
    <w:rsid w:val="00765B2A"/>
    <w:rsid w:val="00783A34"/>
    <w:rsid w:val="007C6B52"/>
    <w:rsid w:val="007D16C5"/>
    <w:rsid w:val="00802A34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3421A"/>
    <w:rsid w:val="00A532F3"/>
    <w:rsid w:val="00A8489E"/>
    <w:rsid w:val="00A94C46"/>
    <w:rsid w:val="00AC29F3"/>
    <w:rsid w:val="00B231E5"/>
    <w:rsid w:val="00C02B87"/>
    <w:rsid w:val="00C4086D"/>
    <w:rsid w:val="00CA1896"/>
    <w:rsid w:val="00CB5B28"/>
    <w:rsid w:val="00CE5A0E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5FC7"/>
    <w:rsid w:val="00F162EA"/>
    <w:rsid w:val="00F52D27"/>
    <w:rsid w:val="00F83527"/>
    <w:rsid w:val="00FB50F2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9451"/>
  <w15:docId w15:val="{F3FD7A52-A54B-4983-8E92-3B2C8B7C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515D4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tatsbomb/open-dat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tatsbomb/open-dat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sbomb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ushmakster/stats_bomb_etl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tatsbomb/open-data/tree/master/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%20makhij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4DCF02114E40D1BE8C0094D0E9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EEEF5-0B78-41DE-90F1-B944FBE1E4A2}"/>
      </w:docPartPr>
      <w:docPartBody>
        <w:p w:rsidR="0045594F" w:rsidRDefault="002E1C1E">
          <w:pPr>
            <w:pStyle w:val="D14DCF02114E40D1BE8C0094D0E99BF4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November 16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329A40B7EA90467397AC9128301B9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168A9-3616-4DAC-87E3-F0E0E623012F}"/>
      </w:docPartPr>
      <w:docPartBody>
        <w:p w:rsidR="0045594F" w:rsidRDefault="002E1C1E">
          <w:pPr>
            <w:pStyle w:val="329A40B7EA90467397AC9128301B9A1D"/>
          </w:pPr>
          <w:r>
            <w:t>COMPANY NAME</w:t>
          </w:r>
        </w:p>
      </w:docPartBody>
    </w:docPart>
    <w:docPart>
      <w:docPartPr>
        <w:name w:val="E57BB41E54A44F5ABB5BBE7616C21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159DE-A689-4355-A6AD-472743C61E1A}"/>
      </w:docPartPr>
      <w:docPartBody>
        <w:p w:rsidR="00000000" w:rsidRDefault="0045594F" w:rsidP="0045594F">
          <w:pPr>
            <w:pStyle w:val="E57BB41E54A44F5ABB5BBE7616C21F3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F"/>
    <w:rsid w:val="002E1C1E"/>
    <w:rsid w:val="0045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D14DCF02114E40D1BE8C0094D0E99BF4">
    <w:name w:val="D14DCF02114E40D1BE8C0094D0E99BF4"/>
  </w:style>
  <w:style w:type="paragraph" w:customStyle="1" w:styleId="329A40B7EA90467397AC9128301B9A1D">
    <w:name w:val="329A40B7EA90467397AC9128301B9A1D"/>
  </w:style>
  <w:style w:type="paragraph" w:customStyle="1" w:styleId="1889A70BBCAF49358849D2A20BDE68EF">
    <w:name w:val="1889A70BBCAF49358849D2A20BDE68EF"/>
  </w:style>
  <w:style w:type="paragraph" w:customStyle="1" w:styleId="370828AA2D464653AB6F110746894600">
    <w:name w:val="370828AA2D464653AB6F110746894600"/>
  </w:style>
  <w:style w:type="paragraph" w:customStyle="1" w:styleId="C0A183B59C384909B10A9B77C8DF49F5">
    <w:name w:val="C0A183B59C384909B10A9B77C8DF49F5"/>
  </w:style>
  <w:style w:type="paragraph" w:customStyle="1" w:styleId="2546DBB68050413DA2279D345FAB5E60">
    <w:name w:val="2546DBB68050413DA2279D345FAB5E60"/>
  </w:style>
  <w:style w:type="paragraph" w:customStyle="1" w:styleId="4352CAC68B3642C08456E6DF4C72A8DB">
    <w:name w:val="4352CAC68B3642C08456E6DF4C72A8DB"/>
  </w:style>
  <w:style w:type="paragraph" w:customStyle="1" w:styleId="E583C7158BF2487E9CA41369C9A4D9B5">
    <w:name w:val="E583C7158BF2487E9CA41369C9A4D9B5"/>
  </w:style>
  <w:style w:type="paragraph" w:customStyle="1" w:styleId="E985D70FBD2A4873A84B3752DC63CAA0">
    <w:name w:val="E985D70FBD2A4873A84B3752DC63CAA0"/>
    <w:rsid w:val="0045594F"/>
  </w:style>
  <w:style w:type="paragraph" w:customStyle="1" w:styleId="E57BB41E54A44F5ABB5BBE7616C21F36">
    <w:name w:val="E57BB41E54A44F5ABB5BBE7616C21F36"/>
    <w:rsid w:val="00455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36F5220C33241A651EF6DC99B4E6D" ma:contentTypeVersion="5" ma:contentTypeDescription="Create a new document." ma:contentTypeScope="" ma:versionID="14e8968c02f71d254b30bf897029339c">
  <xsd:schema xmlns:xsd="http://www.w3.org/2001/XMLSchema" xmlns:xs="http://www.w3.org/2001/XMLSchema" xmlns:p="http://schemas.microsoft.com/office/2006/metadata/properties" xmlns:ns3="8836f39e-202f-4253-a08b-810c6ab7135f" targetNamespace="http://schemas.microsoft.com/office/2006/metadata/properties" ma:root="true" ma:fieldsID="33ab8c7f0e18747f817279eadf7979e0" ns3:_="">
    <xsd:import namespace="8836f39e-202f-4253-a08b-810c6ab71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6f39e-202f-4253-a08b-810c6ab71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ACA126-6F55-4B38-B84C-C9B795994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08B385-8009-47DF-8943-5AA76043A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EF7EB-8E05-442B-9A07-57206E5B9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6f39e-202f-4253-a08b-810c6ab71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45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Tushar makhija</dc:creator>
  <cp:keywords/>
  <cp:lastModifiedBy>Tushar Makhija</cp:lastModifiedBy>
  <cp:revision>7</cp:revision>
  <cp:lastPrinted>2006-08-01T17:47:00Z</cp:lastPrinted>
  <dcterms:created xsi:type="dcterms:W3CDTF">2019-11-16T06:04:00Z</dcterms:created>
  <dcterms:modified xsi:type="dcterms:W3CDTF">2019-11-16T14:52:00Z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0x01010025836F5220C33241A651EF6DC99B4E6D</vt:lpwstr>
  </property>
</Properties>
</file>